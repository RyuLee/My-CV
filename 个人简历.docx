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F3" w:rsidRDefault="00CB7491">
      <w:pPr>
        <w:widowControl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C474565" wp14:editId="153E115B">
            <wp:simplePos x="0" y="0"/>
            <wp:positionH relativeFrom="page">
              <wp:align>left</wp:align>
            </wp:positionH>
            <wp:positionV relativeFrom="paragraph">
              <wp:posOffset>-481263</wp:posOffset>
            </wp:positionV>
            <wp:extent cx="7587333" cy="10732168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nd science resume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333" cy="10732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noProof/>
          </w:rPr>
          <w:id w:val="937407701"/>
          <w:docPartObj>
            <w:docPartGallery w:val="Cover Pages"/>
            <w:docPartUnique/>
          </w:docPartObj>
        </w:sdtPr>
        <w:sdtEndPr/>
        <w:sdtContent>
          <w:r w:rsidR="003F74FA">
            <w:rPr>
              <w:noProof/>
            </w:rPr>
            <w:br w:type="page"/>
          </w:r>
        </w:sdtContent>
      </w:sdt>
    </w:p>
    <w:p w:rsidR="003F74FA" w:rsidRDefault="003F74FA" w:rsidP="005D4553">
      <w:pPr>
        <w:jc w:val="left"/>
        <w:rPr>
          <w:rFonts w:ascii="微软雅黑" w:eastAsia="微软雅黑" w:hAnsi="微软雅黑"/>
          <w:b/>
          <w:sz w:val="28"/>
          <w:szCs w:val="28"/>
        </w:rPr>
        <w:sectPr w:rsidR="003F74FA" w:rsidSect="00171039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" w:linePitch="312"/>
        </w:sectPr>
      </w:pPr>
    </w:p>
    <w:p w:rsidR="00663B0D" w:rsidRDefault="007A4F29" w:rsidP="003F74FA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E280AD" wp14:editId="6B6F52D3">
                <wp:simplePos x="0" y="0"/>
                <wp:positionH relativeFrom="margin">
                  <wp:posOffset>0</wp:posOffset>
                </wp:positionH>
                <wp:positionV relativeFrom="paragraph">
                  <wp:posOffset>-47625</wp:posOffset>
                </wp:positionV>
                <wp:extent cx="1211283" cy="447675"/>
                <wp:effectExtent l="0" t="0" r="825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F29" w:rsidRPr="00F91ACD" w:rsidRDefault="007A4F29" w:rsidP="007A4F29">
                            <w:pPr>
                              <w:jc w:val="center"/>
                              <w:rPr>
                                <w:rFonts w:ascii="Segoe UI" w:hAnsi="Segoe UI" w:cs="Segoe UI"/>
                                <w:color w:val="259784"/>
                                <w:sz w:val="44"/>
                                <w:szCs w:val="44"/>
                              </w:rPr>
                            </w:pPr>
                            <w:r w:rsidRPr="00F91ACD">
                              <w:rPr>
                                <w:rFonts w:ascii="Segoe UI" w:hAnsi="Segoe UI" w:cs="Segoe UI"/>
                                <w:color w:val="259784"/>
                                <w:sz w:val="44"/>
                                <w:szCs w:val="44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80AD" id="矩形 15" o:spid="_x0000_s1026" style="position:absolute;margin-left:0;margin-top:-3.75pt;width:95.4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" fillcolor="white [3212]" stroked="f" strokeweight="1pt">
                <v:textbox>
                  <w:txbxContent>
                    <w:p w:rsidR="007A4F29" w:rsidRPr="00F91ACD" w:rsidRDefault="007A4F29" w:rsidP="007A4F29">
                      <w:pPr>
                        <w:jc w:val="center"/>
                        <w:rPr>
                          <w:rFonts w:ascii="Segoe UI" w:hAnsi="Segoe UI" w:cs="Segoe UI"/>
                          <w:color w:val="259784"/>
                          <w:sz w:val="44"/>
                          <w:szCs w:val="44"/>
                        </w:rPr>
                      </w:pPr>
                      <w:r w:rsidRPr="00F91ACD">
                        <w:rPr>
                          <w:rFonts w:ascii="Segoe UI" w:hAnsi="Segoe UI" w:cs="Segoe UI"/>
                          <w:color w:val="259784"/>
                          <w:sz w:val="44"/>
                          <w:szCs w:val="44"/>
                        </w:rPr>
                        <w:t>Resume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7491">
        <w:rPr>
          <w:rFonts w:ascii="微软雅黑" w:eastAsia="微软雅黑" w:hAnsi="微软雅黑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877B366" wp14:editId="532A3AFA">
                <wp:simplePos x="0" y="0"/>
                <wp:positionH relativeFrom="page">
                  <wp:posOffset>16510</wp:posOffset>
                </wp:positionH>
                <wp:positionV relativeFrom="paragraph">
                  <wp:posOffset>-47625</wp:posOffset>
                </wp:positionV>
                <wp:extent cx="7534275" cy="447675"/>
                <wp:effectExtent l="0" t="0" r="9525" b="95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47675"/>
                        </a:xfrm>
                        <a:prstGeom prst="rect">
                          <a:avLst/>
                        </a:prstGeom>
                        <a:solidFill>
                          <a:srgbClr val="2597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F9A83" id="矩形 11" o:spid="_x0000_s1026" style="position:absolute;left:0;text-align:left;margin-left:1.3pt;margin-top:-3.75pt;width:593.25pt;height:35.25pt;z-index:-2516234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" fillcolor="#259784" stroked="f" strokeweight="1pt">
                <w10:wrap anchorx="page"/>
              </v:rect>
            </w:pict>
          </mc:Fallback>
        </mc:AlternateContent>
      </w:r>
    </w:p>
    <w:p w:rsidR="00663B0D" w:rsidRDefault="007A4F29" w:rsidP="003F74FA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9571EB">
        <w:rPr>
          <w:rFonts w:ascii="微软雅黑" w:eastAsia="微软雅黑" w:hAnsi="微软雅黑" w:hint="eastAsia"/>
          <w:noProof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18FCC2E2" wp14:editId="33CD12FF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1601470" cy="1913255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5" behindDoc="1" locked="0" layoutInCell="1" allowOverlap="1" wp14:anchorId="4BB91990" wp14:editId="1716980F">
                <wp:simplePos x="0" y="0"/>
                <wp:positionH relativeFrom="column">
                  <wp:posOffset>-233916</wp:posOffset>
                </wp:positionH>
                <wp:positionV relativeFrom="paragraph">
                  <wp:posOffset>220448</wp:posOffset>
                </wp:positionV>
                <wp:extent cx="2457450" cy="9218428"/>
                <wp:effectExtent l="0" t="0" r="0" b="19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218428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EE165" id="矩形 3" o:spid="_x0000_s1026" style="position:absolute;left:0;text-align:left;margin-left:-18.4pt;margin-top:17.35pt;width:193.5pt;height:725.85pt;z-index:-2516285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" fillcolor="#f1f1f1" stroked="f" strokeweight="1pt"/>
            </w:pict>
          </mc:Fallback>
        </mc:AlternateContent>
      </w:r>
    </w:p>
    <w:p w:rsidR="00663B0D" w:rsidRDefault="00663B0D" w:rsidP="003F74FA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663B0D" w:rsidRDefault="00663B0D" w:rsidP="003F74FA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663B0D" w:rsidRDefault="00663B0D" w:rsidP="003F74FA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663B0D" w:rsidRDefault="00663B0D" w:rsidP="003F74FA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CB7491" w:rsidRDefault="00CB7491" w:rsidP="00663B0D">
      <w:pPr>
        <w:spacing w:line="0" w:lineRule="atLeast"/>
        <w:jc w:val="left"/>
        <w:rPr>
          <w:rFonts w:ascii="微软雅黑" w:eastAsia="微软雅黑" w:hAnsi="微软雅黑"/>
          <w:b/>
          <w:color w:val="000000" w:themeColor="text1"/>
          <w:sz w:val="32"/>
          <w:szCs w:val="28"/>
        </w:rPr>
      </w:pPr>
    </w:p>
    <w:p w:rsidR="00CB7491" w:rsidRDefault="00CB7491" w:rsidP="00663B0D">
      <w:pPr>
        <w:spacing w:line="0" w:lineRule="atLeast"/>
        <w:jc w:val="left"/>
        <w:rPr>
          <w:rFonts w:ascii="微软雅黑" w:eastAsia="微软雅黑" w:hAnsi="微软雅黑"/>
          <w:b/>
          <w:color w:val="000000" w:themeColor="text1"/>
          <w:sz w:val="32"/>
          <w:szCs w:val="28"/>
        </w:rPr>
      </w:pPr>
    </w:p>
    <w:p w:rsidR="00663B0D" w:rsidRDefault="00CE7D96" w:rsidP="007A4F29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333333"/>
          <w:sz w:val="18"/>
          <w:szCs w:val="18"/>
        </w:rPr>
        <w:drawing>
          <wp:anchor distT="0" distB="0" distL="114300" distR="114300" simplePos="0" relativeHeight="251702272" behindDoc="0" locked="0" layoutInCell="1" allowOverlap="1" wp14:anchorId="42933C0F" wp14:editId="2573DDCC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266825" cy="452183"/>
            <wp:effectExtent l="0" t="0" r="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nd 个人信息绿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5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B0D" w:rsidRPr="00682C37" w:rsidRDefault="006F2240" w:rsidP="007A4F29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CE7D96">
        <w:rPr>
          <w:rFonts w:ascii="微软雅黑" w:eastAsia="微软雅黑" w:hAnsi="微软雅黑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10A67C" wp14:editId="3ECFD8E9">
                <wp:simplePos x="0" y="0"/>
                <wp:positionH relativeFrom="margin">
                  <wp:align>left</wp:align>
                </wp:positionH>
                <wp:positionV relativeFrom="paragraph">
                  <wp:posOffset>58674</wp:posOffset>
                </wp:positionV>
                <wp:extent cx="2187244" cy="2245626"/>
                <wp:effectExtent l="0" t="0" r="3810" b="254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244" cy="22456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D96" w:rsidRPr="00682C37" w:rsidRDefault="00CE7D96" w:rsidP="00CE7D96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682C3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姓名（Name）：</w:t>
                            </w:r>
                            <w:r w:rsidR="00733AE2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李鹏煜</w:t>
                            </w:r>
                            <w:r w:rsidR="00733AE2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（</w:t>
                            </w:r>
                            <w:r w:rsidR="00733AE2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Pengyu Li</w:t>
                            </w:r>
                            <w:r w:rsidR="00733AE2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CE7D96" w:rsidRPr="00682C37" w:rsidRDefault="00CE7D96" w:rsidP="00CE7D96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682C3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年龄（Age）：</w:t>
                            </w:r>
                            <w:r w:rsidR="00733AE2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:rsidR="00CE7D96" w:rsidRPr="00682C37" w:rsidRDefault="00CE7D96" w:rsidP="00CE7D96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682C3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手机（Cellphone）：</w:t>
                            </w:r>
                            <w:r w:rsidR="00733AE2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18600903406</w:t>
                            </w:r>
                          </w:p>
                          <w:p w:rsidR="00CE7D96" w:rsidRPr="00682C37" w:rsidRDefault="00CE7D96" w:rsidP="00CE7D96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682C3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邮箱（E-mail）：</w:t>
                            </w:r>
                            <w:r w:rsidR="00733AE2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lipopoxin@163.com</w:t>
                            </w:r>
                          </w:p>
                          <w:p w:rsidR="00CE7D96" w:rsidRDefault="00CE7D96" w:rsidP="00CE7D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0A67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0;margin-top:4.6pt;width:172.2pt;height:176.8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" fillcolor="#f2f2f2 [3052]" stroked="f">
                <v:textbox>
                  <w:txbxContent>
                    <w:p w:rsidR="00CE7D96" w:rsidRPr="00682C37" w:rsidRDefault="00CE7D96" w:rsidP="00CE7D96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</w:pPr>
                      <w:r w:rsidRPr="00682C3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姓名（Name）：</w:t>
                      </w:r>
                      <w:r w:rsidR="00733AE2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李鹏煜</w:t>
                      </w:r>
                      <w:r w:rsidR="00733AE2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（</w:t>
                      </w:r>
                      <w:r w:rsidR="00733AE2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Pengyu Li</w:t>
                      </w:r>
                      <w:r w:rsidR="00733AE2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）</w:t>
                      </w:r>
                    </w:p>
                    <w:p w:rsidR="00CE7D96" w:rsidRPr="00682C37" w:rsidRDefault="00CE7D96" w:rsidP="00CE7D96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  <w:r w:rsidRPr="00682C3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年龄（Age）：</w:t>
                      </w:r>
                      <w:r w:rsidR="00733AE2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20</w:t>
                      </w:r>
                    </w:p>
                    <w:p w:rsidR="00CE7D96" w:rsidRPr="00682C37" w:rsidRDefault="00CE7D96" w:rsidP="00CE7D96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  <w:r w:rsidRPr="00682C3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手机（Cellphone）：</w:t>
                      </w:r>
                      <w:r w:rsidR="00733AE2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18600903406</w:t>
                      </w:r>
                    </w:p>
                    <w:p w:rsidR="00CE7D96" w:rsidRPr="00682C37" w:rsidRDefault="00CE7D96" w:rsidP="00CE7D96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  <w:r w:rsidRPr="00682C3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邮箱（E-mail）：</w:t>
                      </w:r>
                      <w:r w:rsidR="00733AE2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lipopoxin@163.com</w:t>
                      </w:r>
                    </w:p>
                    <w:p w:rsidR="00CE7D96" w:rsidRDefault="00CE7D96" w:rsidP="00CE7D96"/>
                  </w:txbxContent>
                </v:textbox>
                <w10:wrap anchorx="margin"/>
              </v:shape>
            </w:pict>
          </mc:Fallback>
        </mc:AlternateContent>
      </w:r>
    </w:p>
    <w:p w:rsidR="00663B0D" w:rsidRPr="00682C37" w:rsidRDefault="00663B0D" w:rsidP="007A4F29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7A4F29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663B0D" w:rsidRPr="00682C37" w:rsidRDefault="00663B0D" w:rsidP="007A4F29">
      <w:pPr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333333"/>
          <w:sz w:val="18"/>
          <w:szCs w:val="18"/>
        </w:rPr>
        <w:drawing>
          <wp:anchor distT="0" distB="0" distL="114300" distR="114300" simplePos="0" relativeHeight="251705344" behindDoc="0" locked="0" layoutInCell="1" allowOverlap="1" wp14:anchorId="46C131C5" wp14:editId="7C9F253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73275" cy="453390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nd 个人特长绿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6F2240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CE7D96">
        <w:rPr>
          <w:rFonts w:ascii="微软雅黑" w:eastAsia="微软雅黑" w:hAnsi="微软雅黑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36FDF" wp14:editId="01C77D2E">
                <wp:simplePos x="0" y="0"/>
                <wp:positionH relativeFrom="column">
                  <wp:align>right</wp:align>
                </wp:positionH>
                <wp:positionV relativeFrom="paragraph">
                  <wp:posOffset>12909</wp:posOffset>
                </wp:positionV>
                <wp:extent cx="2009775" cy="1324543"/>
                <wp:effectExtent l="0" t="0" r="9525" b="952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3245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3" w:rsidRDefault="00733AE2" w:rsidP="00A162D3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C++、J</w:t>
                            </w:r>
                            <w:r w:rsidR="00447227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 xml:space="preserve">matlab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编程语言</w:t>
                            </w:r>
                            <w:r w:rsidR="000B750E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733AE2" w:rsidRDefault="000B750E" w:rsidP="00A162D3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My</w:t>
                            </w:r>
                            <w:r w:rsidR="00733AE2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S</w:t>
                            </w:r>
                            <w:r w:rsidR="00733AE2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ql</w:t>
                            </w:r>
                            <w:r w:rsidR="00733AE2"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Oracle数据库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相关应用开发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和管理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B750E" w:rsidRPr="000B750E" w:rsidRDefault="000B750E" w:rsidP="00A162D3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机器学习以及</w:t>
                            </w: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图论相关算法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6FDF" id="_x0000_s1028" type="#_x0000_t202" style="position:absolute;margin-left:107.05pt;margin-top:1pt;width:158.25pt;height:104.3pt;z-index:251704320;visibility:visible;mso-wrap-style:square;mso-height-percent:0;mso-wrap-distance-left:9pt;mso-wrap-distance-top:0;mso-wrap-distance-right:9pt;mso-wrap-distance-bottom:0;mso-position-horizontal:righ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" fillcolor="#f2f2f2 [3052]" stroked="f">
                <v:textbox>
                  <w:txbxContent>
                    <w:p w:rsidR="00A162D3" w:rsidRDefault="00733AE2" w:rsidP="00A162D3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C++、J</w:t>
                      </w:r>
                      <w:r w:rsidR="00447227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ava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 xml:space="preserve">matlab 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等</w:t>
                      </w:r>
                      <w: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编程语言</w:t>
                      </w:r>
                      <w:r w:rsidR="000B750E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。</w:t>
                      </w:r>
                    </w:p>
                    <w:p w:rsidR="00733AE2" w:rsidRDefault="000B750E" w:rsidP="00A162D3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My</w:t>
                      </w:r>
                      <w:r w:rsidR="00733AE2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S</w:t>
                      </w:r>
                      <w:r w:rsidR="00733AE2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ql</w:t>
                      </w:r>
                      <w:r w:rsidR="00733AE2"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Oracle数据库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相关应用开发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和管理</w:t>
                      </w:r>
                      <w: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。</w:t>
                      </w:r>
                    </w:p>
                    <w:p w:rsidR="000B750E" w:rsidRPr="000B750E" w:rsidRDefault="000B750E" w:rsidP="00A162D3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机器学习以及</w:t>
                      </w:r>
                      <w: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图论相关算法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color w:val="333333"/>
          <w:sz w:val="18"/>
          <w:szCs w:val="18"/>
        </w:rPr>
        <w:drawing>
          <wp:anchor distT="0" distB="0" distL="114300" distR="114300" simplePos="0" relativeHeight="251706368" behindDoc="0" locked="0" layoutInCell="1" allowOverlap="1" wp14:anchorId="5D1A05E8" wp14:editId="4A61865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67740" cy="453390"/>
            <wp:effectExtent l="0" t="0" r="381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nd 个人兴趣爱好绿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  <w:bookmarkStart w:id="0" w:name="_GoBack"/>
      <w:bookmarkEnd w:id="0"/>
      <w:r w:rsidRPr="00CE7D96">
        <w:rPr>
          <w:rFonts w:ascii="微软雅黑" w:eastAsia="微软雅黑" w:hAnsi="微软雅黑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6B6ED5" wp14:editId="26878FD6">
                <wp:simplePos x="0" y="0"/>
                <wp:positionH relativeFrom="column">
                  <wp:posOffset>20472</wp:posOffset>
                </wp:positionH>
                <wp:positionV relativeFrom="paragraph">
                  <wp:posOffset>17685</wp:posOffset>
                </wp:positionV>
                <wp:extent cx="2009775" cy="1580155"/>
                <wp:effectExtent l="0" t="0" r="9525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580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D3" w:rsidRPr="00A162D3" w:rsidRDefault="000B750E" w:rsidP="00A162D3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</w:rPr>
                              <w:t>读书</w:t>
                            </w:r>
                            <w:r>
                              <w:rPr>
                                <w:rFonts w:ascii="微软雅黑" w:eastAsia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，看电影，旅行。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6ED5" id="_x0000_s1029" type="#_x0000_t202" style="position:absolute;margin-left:1.6pt;margin-top:1.4pt;width:158.25pt;height:124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" fillcolor="#f2f2f2 [3052]" stroked="f">
                <v:textbox>
                  <w:txbxContent>
                    <w:p w:rsidR="00A162D3" w:rsidRPr="00A162D3" w:rsidRDefault="000B750E" w:rsidP="00A162D3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</w:rPr>
                        <w:t>读书</w:t>
                      </w:r>
                      <w:r>
                        <w:rPr>
                          <w:rFonts w:ascii="微软雅黑" w:eastAsia="微软雅黑" w:hAnsi="微软雅黑"/>
                          <w:color w:val="333333"/>
                          <w:sz w:val="18"/>
                          <w:szCs w:val="18"/>
                        </w:rPr>
                        <w:t>，看电影，旅行。</w:t>
                      </w:r>
                    </w:p>
                  </w:txbxContent>
                </v:textbox>
              </v:shape>
            </w:pict>
          </mc:Fallback>
        </mc:AlternateContent>
      </w: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A5CFE5" wp14:editId="29256526">
                <wp:simplePos x="0" y="0"/>
                <wp:positionH relativeFrom="page">
                  <wp:posOffset>13648</wp:posOffset>
                </wp:positionH>
                <wp:positionV relativeFrom="paragraph">
                  <wp:posOffset>582474</wp:posOffset>
                </wp:positionV>
                <wp:extent cx="7552088" cy="214649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88" cy="214649"/>
                        </a:xfrm>
                        <a:prstGeom prst="rect">
                          <a:avLst/>
                        </a:prstGeom>
                        <a:solidFill>
                          <a:srgbClr val="2597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66627" id="矩形 12" o:spid="_x0000_s1026" style="position:absolute;left:0;text-align:left;margin-left:1.05pt;margin-top:45.85pt;width:594.65pt;height:16.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" fillcolor="#259784" stroked="f" strokeweight="1pt">
                <w10:wrap anchorx="page"/>
              </v:rect>
            </w:pict>
          </mc:Fallback>
        </mc:AlternateContent>
      </w: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A162D3" w:rsidRDefault="00A162D3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663B0D" w:rsidRDefault="006F2240" w:rsidP="003F74FA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1AA63E4B" wp14:editId="76B094C4">
            <wp:extent cx="2035175" cy="2419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nd 教育程度绿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2D" w:rsidRPr="00E254A4" w:rsidRDefault="00DF552D" w:rsidP="00120AFC">
      <w:pPr>
        <w:spacing w:line="276" w:lineRule="auto"/>
        <w:ind w:left="1416" w:hangingChars="708" w:hanging="1416"/>
        <w:jc w:val="left"/>
        <w:rPr>
          <w:rFonts w:ascii="微软雅黑" w:eastAsia="微软雅黑" w:hAnsi="微软雅黑" w:hint="eastAsia"/>
          <w:color w:val="666666"/>
          <w:sz w:val="20"/>
          <w:szCs w:val="18"/>
        </w:rPr>
      </w:pPr>
      <w:r w:rsidRPr="00E254A4">
        <w:rPr>
          <w:rFonts w:ascii="微软雅黑" w:eastAsia="微软雅黑" w:hAnsi="微软雅黑" w:hint="eastAsia"/>
          <w:color w:val="666666"/>
          <w:sz w:val="20"/>
          <w:szCs w:val="18"/>
        </w:rPr>
        <w:t>毕业学校（Graduate from）：</w:t>
      </w:r>
      <w:r w:rsidR="00733AE2" w:rsidRPr="00E254A4">
        <w:rPr>
          <w:rFonts w:ascii="微软雅黑" w:eastAsia="微软雅黑" w:hAnsi="微软雅黑" w:hint="eastAsia"/>
          <w:color w:val="666666"/>
          <w:sz w:val="20"/>
          <w:szCs w:val="18"/>
        </w:rPr>
        <w:t>清华大学 （Tsinghua</w:t>
      </w:r>
      <w:r w:rsidR="00733AE2" w:rsidRPr="00E254A4">
        <w:rPr>
          <w:rFonts w:ascii="微软雅黑" w:eastAsia="微软雅黑" w:hAnsi="微软雅黑"/>
          <w:color w:val="666666"/>
          <w:sz w:val="20"/>
          <w:szCs w:val="18"/>
        </w:rPr>
        <w:t xml:space="preserve"> University）</w:t>
      </w:r>
    </w:p>
    <w:p w:rsidR="00DF552D" w:rsidRPr="00E254A4" w:rsidRDefault="00DF552D" w:rsidP="00120AFC">
      <w:pPr>
        <w:spacing w:line="276" w:lineRule="auto"/>
        <w:ind w:left="1416" w:hangingChars="708" w:hanging="1416"/>
        <w:jc w:val="left"/>
        <w:rPr>
          <w:rFonts w:ascii="微软雅黑" w:eastAsia="微软雅黑" w:hAnsi="微软雅黑" w:hint="eastAsia"/>
          <w:color w:val="666666"/>
          <w:sz w:val="20"/>
          <w:szCs w:val="18"/>
        </w:rPr>
      </w:pPr>
      <w:r w:rsidRPr="00E254A4">
        <w:rPr>
          <w:rFonts w:ascii="微软雅黑" w:eastAsia="微软雅黑" w:hAnsi="微软雅黑" w:hint="eastAsia"/>
          <w:color w:val="666666"/>
          <w:sz w:val="20"/>
          <w:szCs w:val="18"/>
        </w:rPr>
        <w:t>专业（Major）：</w:t>
      </w:r>
      <w:r w:rsidR="00733AE2" w:rsidRPr="00E254A4">
        <w:rPr>
          <w:rFonts w:ascii="微软雅黑" w:eastAsia="微软雅黑" w:hAnsi="微软雅黑" w:hint="eastAsia"/>
          <w:color w:val="666666"/>
          <w:sz w:val="20"/>
          <w:szCs w:val="18"/>
        </w:rPr>
        <w:t>数理</w:t>
      </w:r>
      <w:r w:rsidR="00733AE2" w:rsidRPr="00E254A4">
        <w:rPr>
          <w:rFonts w:ascii="微软雅黑" w:eastAsia="微软雅黑" w:hAnsi="微软雅黑"/>
          <w:color w:val="666666"/>
          <w:sz w:val="20"/>
          <w:szCs w:val="18"/>
        </w:rPr>
        <w:t>基础科学（</w:t>
      </w:r>
      <w:r w:rsidR="00733AE2" w:rsidRPr="00E254A4">
        <w:rPr>
          <w:rFonts w:ascii="微软雅黑" w:eastAsia="微软雅黑" w:hAnsi="微软雅黑" w:hint="eastAsia"/>
          <w:color w:val="666666"/>
          <w:sz w:val="20"/>
          <w:szCs w:val="18"/>
        </w:rPr>
        <w:t>Mathematics</w:t>
      </w:r>
      <w:r w:rsidR="00733AE2" w:rsidRPr="00E254A4">
        <w:rPr>
          <w:rFonts w:ascii="微软雅黑" w:eastAsia="微软雅黑" w:hAnsi="微软雅黑"/>
          <w:color w:val="666666"/>
          <w:sz w:val="20"/>
          <w:szCs w:val="18"/>
        </w:rPr>
        <w:t xml:space="preserve"> and Physics）</w:t>
      </w:r>
    </w:p>
    <w:p w:rsidR="00DF552D" w:rsidRPr="00E254A4" w:rsidRDefault="00DF552D" w:rsidP="00120AFC">
      <w:pPr>
        <w:spacing w:line="276" w:lineRule="auto"/>
        <w:ind w:left="1416" w:hangingChars="708" w:hanging="1416"/>
        <w:jc w:val="left"/>
        <w:rPr>
          <w:rFonts w:ascii="微软雅黑" w:eastAsia="微软雅黑" w:hAnsi="微软雅黑" w:hint="eastAsia"/>
          <w:color w:val="666666"/>
          <w:sz w:val="20"/>
          <w:szCs w:val="18"/>
        </w:rPr>
      </w:pPr>
      <w:r w:rsidRPr="00E254A4">
        <w:rPr>
          <w:rFonts w:ascii="微软雅黑" w:eastAsia="微软雅黑" w:hAnsi="微软雅黑" w:hint="eastAsia"/>
          <w:color w:val="666666"/>
          <w:sz w:val="20"/>
          <w:szCs w:val="18"/>
        </w:rPr>
        <w:t>学位（Degree）：</w:t>
      </w:r>
      <w:r w:rsidR="00733AE2" w:rsidRPr="00E254A4">
        <w:rPr>
          <w:rFonts w:ascii="微软雅黑" w:eastAsia="微软雅黑" w:hAnsi="微软雅黑" w:hint="eastAsia"/>
          <w:color w:val="666666"/>
          <w:sz w:val="20"/>
          <w:szCs w:val="18"/>
        </w:rPr>
        <w:t>暂未</w:t>
      </w:r>
      <w:r w:rsidR="00733AE2" w:rsidRPr="00E254A4">
        <w:rPr>
          <w:rFonts w:ascii="微软雅黑" w:eastAsia="微软雅黑" w:hAnsi="微软雅黑"/>
          <w:color w:val="666666"/>
          <w:sz w:val="20"/>
          <w:szCs w:val="18"/>
        </w:rPr>
        <w:t>毕业</w:t>
      </w:r>
    </w:p>
    <w:p w:rsidR="00DF552D" w:rsidRPr="00E254A4" w:rsidRDefault="00DF552D" w:rsidP="00120AFC">
      <w:pPr>
        <w:spacing w:line="276" w:lineRule="auto"/>
        <w:ind w:left="1416" w:hangingChars="708" w:hanging="1416"/>
        <w:jc w:val="left"/>
        <w:rPr>
          <w:rFonts w:ascii="微软雅黑" w:eastAsia="微软雅黑" w:hAnsi="微软雅黑"/>
          <w:color w:val="666666"/>
          <w:sz w:val="20"/>
          <w:szCs w:val="18"/>
        </w:rPr>
      </w:pPr>
      <w:r w:rsidRPr="00E254A4">
        <w:rPr>
          <w:rFonts w:ascii="微软雅黑" w:eastAsia="微软雅黑" w:hAnsi="微软雅黑" w:hint="eastAsia"/>
          <w:color w:val="666666"/>
          <w:sz w:val="20"/>
          <w:szCs w:val="18"/>
        </w:rPr>
        <w:t>GPA：</w:t>
      </w:r>
      <w:r w:rsidR="00733AE2" w:rsidRPr="00E254A4">
        <w:rPr>
          <w:rFonts w:ascii="微软雅黑" w:eastAsia="微软雅黑" w:hAnsi="微软雅黑" w:hint="eastAsia"/>
          <w:color w:val="666666"/>
          <w:sz w:val="20"/>
          <w:szCs w:val="18"/>
        </w:rPr>
        <w:t>3.3</w:t>
      </w:r>
    </w:p>
    <w:p w:rsidR="00F91ACD" w:rsidRDefault="00F91ACD" w:rsidP="00120AFC">
      <w:pPr>
        <w:ind w:left="1274" w:hangingChars="708" w:hanging="1274"/>
        <w:jc w:val="left"/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120AFC" w:rsidRDefault="006F2240" w:rsidP="00120AFC">
      <w:pPr>
        <w:ind w:left="1274" w:hangingChars="708" w:hanging="1274"/>
        <w:jc w:val="left"/>
        <w:rPr>
          <w:rFonts w:ascii="微软雅黑" w:eastAsia="微软雅黑" w:hAnsi="微软雅黑"/>
          <w:b/>
          <w:color w:val="666666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666666"/>
          <w:sz w:val="18"/>
          <w:szCs w:val="18"/>
        </w:rPr>
        <w:drawing>
          <wp:inline distT="0" distB="0" distL="0" distR="0" wp14:anchorId="6F481504" wp14:editId="3B5B375C">
            <wp:extent cx="2035175" cy="2393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nd 工作经历绿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0E" w:rsidRDefault="000B750E" w:rsidP="00120AFC">
      <w:pPr>
        <w:ind w:left="1274" w:hangingChars="708" w:hanging="1274"/>
        <w:jc w:val="left"/>
        <w:rPr>
          <w:rFonts w:ascii="微软雅黑" w:eastAsia="微软雅黑" w:hAnsi="微软雅黑"/>
          <w:b/>
          <w:color w:val="666666"/>
          <w:sz w:val="18"/>
          <w:szCs w:val="18"/>
        </w:rPr>
      </w:pPr>
    </w:p>
    <w:p w:rsidR="000B750E" w:rsidRPr="00E254A4" w:rsidRDefault="000B750E" w:rsidP="00E254A4">
      <w:pPr>
        <w:ind w:left="12" w:hangingChars="6" w:hanging="12"/>
        <w:rPr>
          <w:rFonts w:ascii="微软雅黑" w:eastAsia="微软雅黑" w:hAnsi="微软雅黑" w:hint="eastAsia"/>
          <w:b/>
          <w:color w:val="666666"/>
          <w:sz w:val="20"/>
          <w:szCs w:val="18"/>
        </w:rPr>
      </w:pPr>
      <w:r w:rsidRPr="00E254A4">
        <w:rPr>
          <w:rFonts w:ascii="微软雅黑" w:eastAsia="微软雅黑" w:hAnsi="微软雅黑" w:hint="eastAsia"/>
          <w:b/>
          <w:color w:val="666666"/>
          <w:sz w:val="20"/>
          <w:szCs w:val="18"/>
        </w:rPr>
        <w:t>大二夏季学期和另一个同学开发了一个校园学生管理系统。实现了讨论区功能、选课功能、资料上传功能、学生管理功能、门户导航功能等主要功能。我完成了程序的后端编程。</w:t>
      </w:r>
    </w:p>
    <w:p w:rsidR="000B750E" w:rsidRPr="00E254A4" w:rsidRDefault="000B750E" w:rsidP="00E254A4">
      <w:pPr>
        <w:ind w:left="2" w:firstLine="9"/>
        <w:rPr>
          <w:rFonts w:ascii="微软雅黑" w:eastAsia="微软雅黑" w:hAnsi="微软雅黑" w:hint="eastAsia"/>
          <w:b/>
          <w:color w:val="666666"/>
          <w:sz w:val="20"/>
          <w:szCs w:val="18"/>
        </w:rPr>
      </w:pPr>
      <w:r w:rsidRPr="00E254A4">
        <w:rPr>
          <w:rFonts w:ascii="微软雅黑" w:eastAsia="微软雅黑" w:hAnsi="微软雅黑" w:hint="eastAsia"/>
          <w:b/>
          <w:color w:val="666666"/>
          <w:sz w:val="20"/>
          <w:szCs w:val="18"/>
        </w:rPr>
        <w:t>大三上的时候完成了一个简单的网页解析和搜索内容功能的程序，自动解析网页正文内容，利用Jaccard相似度在数据库中找到匹配的网页返回，精度较好。个人完成了所有的工作。</w:t>
      </w:r>
    </w:p>
    <w:p w:rsidR="000B750E" w:rsidRPr="00E254A4" w:rsidRDefault="000B750E" w:rsidP="00E254A4">
      <w:pPr>
        <w:rPr>
          <w:rFonts w:ascii="微软雅黑" w:eastAsia="微软雅黑" w:hAnsi="微软雅黑" w:hint="eastAsia"/>
          <w:b/>
          <w:color w:val="666666"/>
          <w:sz w:val="20"/>
          <w:szCs w:val="18"/>
        </w:rPr>
      </w:pPr>
      <w:r w:rsidRPr="00E254A4">
        <w:rPr>
          <w:rFonts w:ascii="微软雅黑" w:eastAsia="微软雅黑" w:hAnsi="微软雅黑" w:hint="eastAsia"/>
          <w:b/>
          <w:color w:val="666666"/>
          <w:sz w:val="20"/>
          <w:szCs w:val="18"/>
        </w:rPr>
        <w:t>大三下参加学校的建筑创新大赛。利用cnn</w:t>
      </w:r>
      <w:r w:rsidR="00E254A4">
        <w:rPr>
          <w:rFonts w:ascii="微软雅黑" w:eastAsia="微软雅黑" w:hAnsi="微软雅黑" w:hint="eastAsia"/>
          <w:b/>
          <w:color w:val="666666"/>
          <w:sz w:val="20"/>
          <w:szCs w:val="18"/>
        </w:rPr>
        <w:t>完成了道路裂纹检测识别的程</w:t>
      </w:r>
      <w:r w:rsidRPr="00E254A4">
        <w:rPr>
          <w:rFonts w:ascii="微软雅黑" w:eastAsia="微软雅黑" w:hAnsi="微软雅黑" w:hint="eastAsia"/>
          <w:b/>
          <w:color w:val="666666"/>
          <w:sz w:val="20"/>
          <w:szCs w:val="18"/>
        </w:rPr>
        <w:t>序。</w:t>
      </w:r>
    </w:p>
    <w:p w:rsidR="000B750E" w:rsidRDefault="000B750E" w:rsidP="00E254A4">
      <w:pPr>
        <w:ind w:left="11"/>
        <w:rPr>
          <w:rFonts w:ascii="微软雅黑" w:eastAsia="微软雅黑" w:hAnsi="微软雅黑"/>
          <w:b/>
          <w:color w:val="666666"/>
          <w:sz w:val="20"/>
          <w:szCs w:val="18"/>
        </w:rPr>
      </w:pPr>
      <w:r w:rsidRPr="00E254A4">
        <w:rPr>
          <w:rFonts w:ascii="微软雅黑" w:eastAsia="微软雅黑" w:hAnsi="微软雅黑" w:hint="eastAsia"/>
          <w:b/>
          <w:color w:val="666666"/>
          <w:sz w:val="20"/>
          <w:szCs w:val="18"/>
        </w:rPr>
        <w:t>目前正在和校内人工智能实验室的导师进行推荐系统的研究，个人独立承担了一个项目。将L2R的算法融合应用到推荐系统中去。</w:t>
      </w:r>
    </w:p>
    <w:sectPr w:rsidR="000B750E" w:rsidSect="003F74FA">
      <w:type w:val="continuous"/>
      <w:pgSz w:w="11906" w:h="16838"/>
      <w:pgMar w:top="720" w:right="720" w:bottom="720" w:left="720" w:header="851" w:footer="992" w:gutter="0"/>
      <w:pgNumType w:start="0"/>
      <w:cols w:num="2" w:space="425" w:equalWidth="0">
        <w:col w:w="3205" w:space="425"/>
        <w:col w:w="6835"/>
      </w:cols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AD8" w:rsidRDefault="006E0AD8" w:rsidP="00B45B65">
      <w:r>
        <w:separator/>
      </w:r>
    </w:p>
  </w:endnote>
  <w:endnote w:type="continuationSeparator" w:id="0">
    <w:p w:rsidR="006E0AD8" w:rsidRDefault="006E0AD8" w:rsidP="00B4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AD8" w:rsidRDefault="006E0AD8" w:rsidP="00B45B65">
      <w:r>
        <w:separator/>
      </w:r>
    </w:p>
  </w:footnote>
  <w:footnote w:type="continuationSeparator" w:id="0">
    <w:p w:rsidR="006E0AD8" w:rsidRDefault="006E0AD8" w:rsidP="00B4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B2DA0"/>
    <w:multiLevelType w:val="hybridMultilevel"/>
    <w:tmpl w:val="31E2F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E2"/>
    <w:rsid w:val="000570F7"/>
    <w:rsid w:val="000B750E"/>
    <w:rsid w:val="00120AFC"/>
    <w:rsid w:val="001657A0"/>
    <w:rsid w:val="00171039"/>
    <w:rsid w:val="00215DBC"/>
    <w:rsid w:val="002627B6"/>
    <w:rsid w:val="003129F1"/>
    <w:rsid w:val="00373589"/>
    <w:rsid w:val="003C5CE8"/>
    <w:rsid w:val="003F74FA"/>
    <w:rsid w:val="00447227"/>
    <w:rsid w:val="00595A93"/>
    <w:rsid w:val="005D4553"/>
    <w:rsid w:val="00663B0D"/>
    <w:rsid w:val="00682C37"/>
    <w:rsid w:val="006E0AD8"/>
    <w:rsid w:val="006F2240"/>
    <w:rsid w:val="00733AE2"/>
    <w:rsid w:val="007A4F29"/>
    <w:rsid w:val="007D0129"/>
    <w:rsid w:val="008B61CC"/>
    <w:rsid w:val="009571EB"/>
    <w:rsid w:val="009766B3"/>
    <w:rsid w:val="00A15A24"/>
    <w:rsid w:val="00A162D3"/>
    <w:rsid w:val="00AD7138"/>
    <w:rsid w:val="00B45B65"/>
    <w:rsid w:val="00CB7491"/>
    <w:rsid w:val="00CC6815"/>
    <w:rsid w:val="00CE7D96"/>
    <w:rsid w:val="00D156F3"/>
    <w:rsid w:val="00D23919"/>
    <w:rsid w:val="00DB60DB"/>
    <w:rsid w:val="00DF552D"/>
    <w:rsid w:val="00E254A4"/>
    <w:rsid w:val="00E25DD8"/>
    <w:rsid w:val="00F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15523-ED0A-4CAF-8219-1D8A0092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B65"/>
    <w:rPr>
      <w:sz w:val="18"/>
      <w:szCs w:val="18"/>
    </w:rPr>
  </w:style>
  <w:style w:type="table" w:styleId="a5">
    <w:name w:val="Table Grid"/>
    <w:basedOn w:val="a1"/>
    <w:uiPriority w:val="39"/>
    <w:rsid w:val="00D23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10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4212;&#23626;&#22823;&#23398;&#27605;&#19994;&#29983;&#23653;&#21382;(&#25554;&#20837;&#23553;&#38754;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ADC5693-8DB8-4521-A826-FDF5A90949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应届大学毕业生履历(插入封面).dotx</Template>
  <TotalTime>21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应届大学毕业生履历(插入封面)</dc:title>
  <dc:subject/>
  <dc:creator>微软用户</dc:creator>
  <cp:keywords/>
  <dc:description/>
  <cp:lastModifiedBy>微软用户</cp:lastModifiedBy>
  <cp:revision>3</cp:revision>
  <dcterms:created xsi:type="dcterms:W3CDTF">2015-04-16T00:37:00Z</dcterms:created>
  <dcterms:modified xsi:type="dcterms:W3CDTF">2015-04-16T01:00:00Z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TC043308669991</vt:lpwstr>
  </property>
</Properties>
</file>